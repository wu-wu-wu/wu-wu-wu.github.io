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13"/>
        <w:gridCol w:w="712"/>
        <w:gridCol w:w="12"/>
        <w:gridCol w:w="1618"/>
        <w:gridCol w:w="2165"/>
        <w:gridCol w:w="347"/>
        <w:gridCol w:w="783"/>
        <w:gridCol w:w="668"/>
        <w:gridCol w:w="1442"/>
      </w:tblGrid>
      <w:tr w:rsidR="006F3C33" w:rsidRPr="008D1B4A">
        <w:trPr>
          <w:trHeight w:val="1440"/>
          <w:jc w:val="center"/>
        </w:trPr>
        <w:tc>
          <w:tcPr>
            <w:tcW w:w="6467" w:type="dxa"/>
            <w:gridSpan w:val="6"/>
            <w:shd w:val="clear" w:color="auto" w:fill="FFFFFF"/>
            <w:tcMar>
              <w:top w:w="0" w:type="dxa"/>
            </w:tcMar>
            <w:vAlign w:val="bottom"/>
          </w:tcPr>
          <w:p w:rsidR="006F3C33" w:rsidRDefault="003F185C" w:rsidP="006F3C33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" filled="f" fillcolor="#f9faf0" strokecolor="#0070c0" strokeweight="2.5pt">
                      <v:stroke linestyle="thickThin"/>
                    </v:rect>
                  </w:pict>
                </mc:Fallback>
              </mc:AlternateContent>
            </w:r>
            <w:r>
              <w:t xml:space="preserve">WEBSITE </w:t>
            </w:r>
            <w:r w:rsidR="0042680A">
              <w:t>Quote</w:t>
            </w:r>
          </w:p>
        </w:tc>
        <w:tc>
          <w:tcPr>
            <w:tcW w:w="2893" w:type="dxa"/>
            <w:gridSpan w:val="3"/>
            <w:shd w:val="clear" w:color="auto" w:fill="FFFFFF"/>
            <w:vAlign w:val="center"/>
          </w:tcPr>
          <w:p w:rsidR="006F3C33" w:rsidRPr="008D1B4A" w:rsidRDefault="006F3C33" w:rsidP="008D1B4A">
            <w:pPr>
              <w:pStyle w:val="DateandNumber"/>
            </w:pPr>
            <w:r w:rsidRPr="008D1B4A">
              <w:t xml:space="preserve">Date: </w:t>
            </w:r>
            <w:sdt>
              <w:sdtPr>
                <w:id w:val="631673555"/>
                <w:placeholder>
                  <w:docPart w:val="AB900C1446914650BBCCA0AF17A8C939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D1B4A" w:rsidRPr="008D1B4A">
                  <w:t>[Enter a date]</w:t>
                </w:r>
              </w:sdtContent>
            </w:sdt>
          </w:p>
          <w:p w:rsidR="00D7115F" w:rsidRPr="008D1B4A" w:rsidRDefault="0042680A" w:rsidP="008D1B4A">
            <w:pPr>
              <w:pStyle w:val="DateandNumber"/>
            </w:pPr>
            <w:r w:rsidRPr="008D1B4A">
              <w:t>Invoice</w:t>
            </w:r>
            <w:r w:rsidR="00D7115F" w:rsidRPr="008D1B4A">
              <w:t xml:space="preserve"> # </w:t>
            </w:r>
            <w:sdt>
              <w:sdtPr>
                <w:id w:val="631673558"/>
                <w:placeholder>
                  <w:docPart w:val="B6721B6DCE9E420B841E61FCB06D5D38"/>
                </w:placeholder>
                <w:showingPlcHdr/>
              </w:sdtPr>
              <w:sdtEndPr/>
              <w:sdtContent>
                <w:r w:rsidR="008D1B4A" w:rsidRPr="008D1B4A">
                  <w:t>[100]</w:t>
                </w:r>
              </w:sdtContent>
            </w:sdt>
          </w:p>
          <w:p w:rsidR="00D7115F" w:rsidRPr="008D1B4A" w:rsidRDefault="0042680A" w:rsidP="008D1B4A">
            <w:pPr>
              <w:pStyle w:val="DateandNumber"/>
            </w:pPr>
            <w:r w:rsidRPr="008D1B4A">
              <w:t xml:space="preserve">Expiration Date: </w:t>
            </w:r>
            <w:sdt>
              <w:sdtPr>
                <w:id w:val="631673560"/>
                <w:placeholder>
                  <w:docPart w:val="A593A117E77747FB86C3DDCC71479D62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D1B4A" w:rsidRPr="008D1B4A">
                  <w:t>[Enter a date]</w:t>
                </w:r>
              </w:sdtContent>
            </w:sdt>
          </w:p>
        </w:tc>
      </w:tr>
      <w:tr w:rsidR="00004CBD" w:rsidRPr="000E042A" w:rsidTr="008D1B4A">
        <w:trPr>
          <w:trHeight w:val="2088"/>
          <w:jc w:val="center"/>
        </w:trPr>
        <w:tc>
          <w:tcPr>
            <w:tcW w:w="2325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</w:tcPr>
          <w:sdt>
            <w:sdtPr>
              <w:id w:val="629898825"/>
              <w:placeholder>
                <w:docPart w:val="A35402871AF54F899EF6BB07AE5E99AB"/>
              </w:placeholder>
              <w:showingPlcHdr/>
            </w:sdtPr>
            <w:sdtEndPr/>
            <w:sdtContent>
              <w:p w:rsidR="008D1B4A" w:rsidRPr="008D1B4A" w:rsidRDefault="008D1B4A" w:rsidP="008D1B4A">
                <w:pPr>
                  <w:pStyle w:val="leftalignedtext"/>
                </w:pPr>
                <w:r w:rsidRPr="008D1B4A">
                  <w:t>[Your Company Name]</w:t>
                </w:r>
              </w:p>
            </w:sdtContent>
          </w:sdt>
          <w:sdt>
            <w:sdtPr>
              <w:id w:val="629898827"/>
              <w:placeholder>
                <w:docPart w:val="0F4A73EC9E6348F6A163BADB7F2631D9"/>
              </w:placeholder>
              <w:showingPlcHdr/>
            </w:sdtPr>
            <w:sdtEndPr/>
            <w:sdtContent>
              <w:p w:rsidR="008D1B4A" w:rsidRPr="008D1B4A" w:rsidRDefault="008D1B4A" w:rsidP="008D1B4A">
                <w:pPr>
                  <w:pStyle w:val="leftalignedtext"/>
                </w:pPr>
                <w:r w:rsidRPr="008D1B4A">
                  <w:t>[Street Address]</w:t>
                </w:r>
              </w:p>
            </w:sdtContent>
          </w:sdt>
          <w:sdt>
            <w:sdtPr>
              <w:id w:val="629898853"/>
              <w:placeholder>
                <w:docPart w:val="652A928EEE8E438D9DCCD4C606990A43"/>
              </w:placeholder>
              <w:showingPlcHdr/>
            </w:sdtPr>
            <w:sdtEndPr/>
            <w:sdtContent>
              <w:p w:rsidR="008D1B4A" w:rsidRPr="008D1B4A" w:rsidRDefault="008D1B4A" w:rsidP="008D1B4A">
                <w:pPr>
                  <w:pStyle w:val="leftalignedtext"/>
                </w:pPr>
                <w:r w:rsidRPr="008D1B4A">
                  <w:t>[City, ST  ZIP Code</w:t>
                </w:r>
                <w:r w:rsidRPr="008D1B4A">
                  <w:rPr>
                    <w:rFonts w:hint="eastAsia"/>
                  </w:rPr>
                  <w:t>]</w:t>
                </w:r>
              </w:p>
            </w:sdtContent>
          </w:sdt>
          <w:sdt>
            <w:sdtPr>
              <w:id w:val="629898855"/>
              <w:placeholder>
                <w:docPart w:val="4DBC1E931AD64B0C89BE160DDA523CD1"/>
              </w:placeholder>
              <w:showingPlcHdr/>
            </w:sdtPr>
            <w:sdtEndPr/>
            <w:sdtContent>
              <w:p w:rsidR="008D1B4A" w:rsidRPr="008D1B4A" w:rsidRDefault="008D1B4A" w:rsidP="008D1B4A">
                <w:pPr>
                  <w:pStyle w:val="leftalignedtext"/>
                </w:pPr>
                <w:r w:rsidRPr="008D1B4A">
                  <w:t>[Phone]</w:t>
                </w:r>
              </w:p>
            </w:sdtContent>
          </w:sdt>
          <w:p w:rsidR="008D1B4A" w:rsidRPr="008D1B4A" w:rsidRDefault="008D1B4A" w:rsidP="008D1B4A">
            <w:pPr>
              <w:pStyle w:val="leftalignedtext"/>
            </w:pPr>
            <w:r w:rsidRPr="008D1B4A">
              <w:t xml:space="preserve">Fax </w:t>
            </w:r>
            <w:sdt>
              <w:sdtPr>
                <w:id w:val="629898857"/>
                <w:placeholder>
                  <w:docPart w:val="14A915DA435E4049B3ED0B13985A9732"/>
                </w:placeholder>
                <w:showingPlcHdr/>
              </w:sdtPr>
              <w:sdtEndPr/>
              <w:sdtContent>
                <w:r w:rsidRPr="008D1B4A">
                  <w:t>[000.000.0000]</w:t>
                </w:r>
              </w:sdtContent>
            </w:sdt>
          </w:p>
          <w:sdt>
            <w:sdtPr>
              <w:id w:val="629898859"/>
              <w:placeholder>
                <w:docPart w:val="84A58D0AA39147D8A83531F62EE67069"/>
              </w:placeholder>
              <w:showingPlcHdr/>
            </w:sdtPr>
            <w:sdtEndPr/>
            <w:sdtContent>
              <w:p w:rsidR="00004CBD" w:rsidRDefault="008D1B4A" w:rsidP="008D1B4A">
                <w:pPr>
                  <w:pStyle w:val="leftalignedtext"/>
                </w:pPr>
                <w:r w:rsidRPr="008D1B4A">
                  <w:t>[e-mail]</w:t>
                </w:r>
              </w:p>
            </w:sdtContent>
          </w:sdt>
        </w:tc>
        <w:tc>
          <w:tcPr>
            <w:tcW w:w="4925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p w:rsidR="00004CBD" w:rsidRDefault="00004CBD" w:rsidP="00FF2F43">
            <w:pPr>
              <w:pStyle w:val="headingright"/>
            </w:pPr>
            <w:r>
              <w:t>To</w:t>
            </w:r>
          </w:p>
        </w:tc>
        <w:tc>
          <w:tcPr>
            <w:tcW w:w="211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FFFF"/>
          </w:tcPr>
          <w:sdt>
            <w:sdtPr>
              <w:id w:val="629898869"/>
              <w:placeholder>
                <w:docPart w:val="E9D007CB5E15485089C6C50F5D99A81F"/>
              </w:placeholder>
              <w:showingPlcHdr/>
            </w:sdtPr>
            <w:sdtEndPr/>
            <w:sdtContent>
              <w:p w:rsidR="008D1B4A" w:rsidRPr="008D1B4A" w:rsidRDefault="008D1B4A" w:rsidP="008D1B4A">
                <w:pPr>
                  <w:pStyle w:val="rightalignedtext"/>
                </w:pPr>
                <w:r w:rsidRPr="008D1B4A">
                  <w:t>[Name]</w:t>
                </w:r>
              </w:p>
            </w:sdtContent>
          </w:sdt>
          <w:sdt>
            <w:sdtPr>
              <w:id w:val="629898871"/>
              <w:placeholder>
                <w:docPart w:val="030EA3C2AD5E488A8A3058C9D2D8EA90"/>
              </w:placeholder>
              <w:showingPlcHdr/>
            </w:sdtPr>
            <w:sdtEndPr/>
            <w:sdtContent>
              <w:p w:rsidR="008D1B4A" w:rsidRPr="008D1B4A" w:rsidRDefault="008D1B4A" w:rsidP="008D1B4A">
                <w:pPr>
                  <w:pStyle w:val="rightalignedtext"/>
                </w:pPr>
                <w:r w:rsidRPr="008D1B4A">
                  <w:t>[Company Name]</w:t>
                </w:r>
              </w:p>
            </w:sdtContent>
          </w:sdt>
          <w:sdt>
            <w:sdtPr>
              <w:id w:val="629898873"/>
              <w:placeholder>
                <w:docPart w:val="B22D1B4F6877454AA590CE086F49D9BF"/>
              </w:placeholder>
              <w:showingPlcHdr/>
            </w:sdtPr>
            <w:sdtEndPr/>
            <w:sdtContent>
              <w:p w:rsidR="008D1B4A" w:rsidRPr="008D1B4A" w:rsidRDefault="008D1B4A" w:rsidP="008D1B4A">
                <w:pPr>
                  <w:pStyle w:val="rightalignedtext"/>
                </w:pPr>
                <w:r w:rsidRPr="008D1B4A">
                  <w:t>[Street Address]</w:t>
                </w:r>
              </w:p>
            </w:sdtContent>
          </w:sdt>
          <w:sdt>
            <w:sdtPr>
              <w:id w:val="629898875"/>
              <w:placeholder>
                <w:docPart w:val="36CE406817E546569796EBCA6A88976F"/>
              </w:placeholder>
              <w:showingPlcHdr/>
            </w:sdtPr>
            <w:sdtEndPr/>
            <w:sdtContent>
              <w:p w:rsidR="008D1B4A" w:rsidRPr="008D1B4A" w:rsidRDefault="008D1B4A" w:rsidP="008D1B4A">
                <w:pPr>
                  <w:pStyle w:val="rightalignedtext"/>
                </w:pPr>
                <w:r w:rsidRPr="008D1B4A">
                  <w:t>[City, ST  ZIP Code</w:t>
                </w:r>
                <w:r w:rsidRPr="008D1B4A">
                  <w:rPr>
                    <w:rFonts w:hint="eastAsia"/>
                  </w:rPr>
                  <w:t>]</w:t>
                </w:r>
              </w:p>
            </w:sdtContent>
          </w:sdt>
          <w:sdt>
            <w:sdtPr>
              <w:id w:val="629898877"/>
              <w:placeholder>
                <w:docPart w:val="E2E9CD7D5B6C488FAB3CCCE25A205C54"/>
              </w:placeholder>
              <w:showingPlcHdr/>
            </w:sdtPr>
            <w:sdtEndPr/>
            <w:sdtContent>
              <w:p w:rsidR="008D1B4A" w:rsidRPr="008D1B4A" w:rsidRDefault="008D1B4A" w:rsidP="008D1B4A">
                <w:pPr>
                  <w:pStyle w:val="rightalignedtext"/>
                </w:pPr>
                <w:r w:rsidRPr="008D1B4A">
                  <w:t>[Phone]</w:t>
                </w:r>
              </w:p>
            </w:sdtContent>
          </w:sdt>
          <w:p w:rsidR="00004CBD" w:rsidRPr="000E042A" w:rsidRDefault="008D1B4A" w:rsidP="008D1B4A">
            <w:pPr>
              <w:pStyle w:val="rightalignedtext"/>
            </w:pPr>
            <w:r w:rsidRPr="008D1B4A">
              <w:t xml:space="preserve">Customer ID </w:t>
            </w:r>
            <w:sdt>
              <w:sdtPr>
                <w:id w:val="629898879"/>
                <w:placeholder>
                  <w:docPart w:val="6299FB248D1E4FFCAEDA2C7C03E15FBE"/>
                </w:placeholder>
                <w:showingPlcHdr/>
              </w:sdtPr>
              <w:sdtEndPr/>
              <w:sdtContent>
                <w:r w:rsidRPr="008D1B4A">
                  <w:t>[ABC12345</w:t>
                </w:r>
                <w:r w:rsidRPr="008D1B4A">
                  <w:rPr>
                    <w:rFonts w:hint="eastAsia"/>
                  </w:rPr>
                  <w:t>]</w:t>
                </w:r>
              </w:sdtContent>
            </w:sdt>
          </w:p>
        </w:tc>
        <w:bookmarkStart w:id="0" w:name="_GoBack"/>
        <w:bookmarkEnd w:id="0"/>
      </w:tr>
      <w:tr w:rsidR="00004CBD" w:rsidRPr="009C1CA5" w:rsidTr="003F185C">
        <w:trPr>
          <w:trHeight w:val="359"/>
          <w:jc w:val="center"/>
        </w:trPr>
        <w:tc>
          <w:tcPr>
            <w:tcW w:w="23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tcMar>
              <w:top w:w="0" w:type="dxa"/>
            </w:tcMar>
            <w:vAlign w:val="center"/>
          </w:tcPr>
          <w:p w:rsidR="00004CBD" w:rsidRPr="00912BEF" w:rsidRDefault="00004CBD" w:rsidP="00B464D6">
            <w:pPr>
              <w:pStyle w:val="columnheadings"/>
            </w:pPr>
            <w:r>
              <w:t>Salesperson</w:t>
            </w:r>
          </w:p>
        </w:tc>
        <w:tc>
          <w:tcPr>
            <w:tcW w:w="378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vAlign w:val="center"/>
          </w:tcPr>
          <w:p w:rsidR="00004CBD" w:rsidRPr="00912BEF" w:rsidRDefault="00004CBD" w:rsidP="00B464D6">
            <w:pPr>
              <w:pStyle w:val="columnheadings"/>
            </w:pPr>
            <w:r>
              <w:t>Job</w:t>
            </w:r>
          </w:p>
        </w:tc>
        <w:tc>
          <w:tcPr>
            <w:tcW w:w="179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vAlign w:val="center"/>
          </w:tcPr>
          <w:p w:rsidR="00004CBD" w:rsidRPr="00912BEF" w:rsidRDefault="00004CBD" w:rsidP="00B464D6">
            <w:pPr>
              <w:pStyle w:val="columnheadings"/>
            </w:pPr>
            <w:r>
              <w:t>Payment Terms</w:t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vAlign w:val="center"/>
          </w:tcPr>
          <w:p w:rsidR="00004CBD" w:rsidRPr="00912BEF" w:rsidRDefault="00004CBD" w:rsidP="00B464D6">
            <w:pPr>
              <w:pStyle w:val="columnheadings"/>
            </w:pPr>
            <w:r>
              <w:t>Due Date</w:t>
            </w:r>
          </w:p>
        </w:tc>
      </w:tr>
      <w:tr w:rsidR="00004CBD" w:rsidRPr="009C1CA5" w:rsidTr="003F185C">
        <w:trPr>
          <w:trHeight w:val="288"/>
          <w:jc w:val="center"/>
        </w:trPr>
        <w:tc>
          <w:tcPr>
            <w:tcW w:w="23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Pr="009C1CA5" w:rsidRDefault="00004CBD" w:rsidP="000A467A"/>
        </w:tc>
        <w:tc>
          <w:tcPr>
            <w:tcW w:w="378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Pr="009C1CA5" w:rsidRDefault="00004CBD" w:rsidP="000A467A"/>
        </w:tc>
        <w:tc>
          <w:tcPr>
            <w:tcW w:w="179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Default="00004CBD" w:rsidP="000A467A">
            <w:r>
              <w:t>Due on receipt</w:t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Pr="009C1CA5" w:rsidRDefault="00004CBD" w:rsidP="000A467A"/>
        </w:tc>
      </w:tr>
      <w:tr w:rsidR="00004CBD" w:rsidRPr="00912BEF" w:rsidTr="008D1B4A">
        <w:trPr>
          <w:trHeight w:val="288"/>
          <w:jc w:val="center"/>
        </w:trPr>
        <w:tc>
          <w:tcPr>
            <w:tcW w:w="9360" w:type="dxa"/>
            <w:gridSpan w:val="9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:rsidR="00004CBD" w:rsidRPr="00912BEF" w:rsidRDefault="00004CBD" w:rsidP="00181917">
            <w:pPr>
              <w:pStyle w:val="Amount"/>
            </w:pPr>
          </w:p>
        </w:tc>
      </w:tr>
      <w:tr w:rsidR="00004CBD" w:rsidRPr="00912BEF" w:rsidTr="003F185C">
        <w:trPr>
          <w:trHeight w:val="288"/>
          <w:jc w:val="center"/>
        </w:trPr>
        <w:tc>
          <w:tcPr>
            <w:tcW w:w="23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tcMar>
              <w:top w:w="0" w:type="dxa"/>
            </w:tcMar>
            <w:vAlign w:val="center"/>
          </w:tcPr>
          <w:p w:rsidR="00004CBD" w:rsidRPr="00912BEF" w:rsidRDefault="003F185C" w:rsidP="009C1CA5">
            <w:pPr>
              <w:pStyle w:val="columnheadings"/>
            </w:pPr>
            <w:r>
              <w:t>Service Detail</w:t>
            </w:r>
          </w:p>
        </w:tc>
        <w:tc>
          <w:tcPr>
            <w:tcW w:w="378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vAlign w:val="center"/>
          </w:tcPr>
          <w:p w:rsidR="00004CBD" w:rsidRPr="00912BEF" w:rsidRDefault="003F185C" w:rsidP="009C1CA5">
            <w:pPr>
              <w:pStyle w:val="columnheadings"/>
            </w:pPr>
            <w:r>
              <w:t>ETA</w:t>
            </w:r>
          </w:p>
        </w:tc>
        <w:tc>
          <w:tcPr>
            <w:tcW w:w="179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vAlign w:val="center"/>
          </w:tcPr>
          <w:p w:rsidR="00004CBD" w:rsidRPr="00912BEF" w:rsidRDefault="003F185C" w:rsidP="009C1CA5">
            <w:pPr>
              <w:pStyle w:val="columnheadings"/>
            </w:pPr>
            <w:r>
              <w:t>Installation</w:t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vAlign w:val="center"/>
          </w:tcPr>
          <w:p w:rsidR="00004CBD" w:rsidRPr="00912BEF" w:rsidRDefault="003F185C" w:rsidP="003F185C">
            <w:pPr>
              <w:pStyle w:val="columnheadings"/>
              <w:jc w:val="center"/>
            </w:pPr>
            <w:r>
              <w:t>Price</w:t>
            </w:r>
          </w:p>
        </w:tc>
      </w:tr>
      <w:tr w:rsidR="00004CBD" w:rsidRPr="00912BEF" w:rsidTr="003F185C">
        <w:trPr>
          <w:trHeight w:val="289"/>
          <w:jc w:val="center"/>
        </w:trPr>
        <w:tc>
          <w:tcPr>
            <w:tcW w:w="23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3F185C">
        <w:trPr>
          <w:trHeight w:val="286"/>
          <w:jc w:val="center"/>
        </w:trPr>
        <w:tc>
          <w:tcPr>
            <w:tcW w:w="2337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Pr="009C1CA5" w:rsidRDefault="00004CBD" w:rsidP="007F3FC1"/>
        </w:tc>
        <w:tc>
          <w:tcPr>
            <w:tcW w:w="3783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Pr="009C1CA5" w:rsidRDefault="00004CBD" w:rsidP="007F3FC1"/>
        </w:tc>
        <w:tc>
          <w:tcPr>
            <w:tcW w:w="1798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  <w:tc>
          <w:tcPr>
            <w:tcW w:w="1442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8D1B4A">
        <w:trPr>
          <w:trHeight w:val="288"/>
          <w:jc w:val="center"/>
        </w:trPr>
        <w:tc>
          <w:tcPr>
            <w:tcW w:w="7918" w:type="dxa"/>
            <w:gridSpan w:val="8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Default="00004CBD" w:rsidP="00F20A69">
            <w:pPr>
              <w:pStyle w:val="labels"/>
            </w:pPr>
            <w:r>
              <w:t>Subtotal</w:t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8D1B4A">
        <w:trPr>
          <w:trHeight w:val="288"/>
          <w:jc w:val="center"/>
        </w:trPr>
        <w:tc>
          <w:tcPr>
            <w:tcW w:w="7918" w:type="dxa"/>
            <w:gridSpan w:val="8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Default="00004CBD" w:rsidP="00F20A69">
            <w:pPr>
              <w:pStyle w:val="labels"/>
            </w:pPr>
            <w:r>
              <w:t>Sales Tax</w:t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8D1B4A">
        <w:trPr>
          <w:trHeight w:val="288"/>
          <w:jc w:val="center"/>
        </w:trPr>
        <w:tc>
          <w:tcPr>
            <w:tcW w:w="7918" w:type="dxa"/>
            <w:gridSpan w:val="8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:rsidR="00004CBD" w:rsidRDefault="00004CBD" w:rsidP="00F20A69">
            <w:pPr>
              <w:pStyle w:val="labels"/>
            </w:pPr>
            <w:r>
              <w:t>Total</w:t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004CBD" w:rsidRPr="009C1CA5" w:rsidRDefault="00004CBD" w:rsidP="0042680A">
            <w:pPr>
              <w:pStyle w:val="Amount"/>
            </w:pPr>
          </w:p>
        </w:tc>
      </w:tr>
      <w:tr w:rsidR="00004CBD" w:rsidRPr="00912BEF" w:rsidTr="008D1B4A">
        <w:trPr>
          <w:trHeight w:val="1673"/>
          <w:jc w:val="center"/>
        </w:trPr>
        <w:tc>
          <w:tcPr>
            <w:tcW w:w="7918" w:type="dxa"/>
            <w:gridSpan w:val="8"/>
            <w:shd w:val="clear" w:color="auto" w:fill="FFFFFF"/>
            <w:tcMar>
              <w:top w:w="0" w:type="dxa"/>
            </w:tcMar>
            <w:vAlign w:val="center"/>
          </w:tcPr>
          <w:p w:rsidR="00004CBD" w:rsidRPr="00D8761E" w:rsidRDefault="00004CBD" w:rsidP="0042680A">
            <w:pPr>
              <w:pStyle w:val="SmallType"/>
            </w:pPr>
            <w:r w:rsidRPr="00FC77AF">
              <w:t>Quotation prepared</w:t>
            </w:r>
            <w:r>
              <w:t xml:space="preserve"> by: </w:t>
            </w:r>
            <w:r>
              <w:tab/>
            </w:r>
          </w:p>
          <w:p w:rsidR="00004CBD" w:rsidRDefault="00004CBD" w:rsidP="00A464D8">
            <w:pPr>
              <w:pStyle w:val="SmallType"/>
            </w:pPr>
            <w:r w:rsidRPr="00AC6B78">
              <w:t>This is a quotation on the goods named, subject to the conditions noted below:</w:t>
            </w:r>
            <w:r>
              <w:t xml:space="preserve"> (</w:t>
            </w:r>
            <w:r w:rsidRPr="00AC6B78">
              <w:t>Describe any conditions pertaining to these prices and any additional terms of the agreement. You may want to include contingencies that will affect the quotation.</w:t>
            </w:r>
            <w:r>
              <w:t>)</w:t>
            </w:r>
          </w:p>
          <w:p w:rsidR="00004CBD" w:rsidRPr="00912BEF" w:rsidRDefault="00004CBD" w:rsidP="004011A6">
            <w:pPr>
              <w:pStyle w:val="SmallType"/>
            </w:pPr>
            <w:r>
              <w:t xml:space="preserve">To accept this quotation, sign here and return: </w:t>
            </w:r>
            <w:r>
              <w:tab/>
            </w:r>
          </w:p>
        </w:tc>
        <w:tc>
          <w:tcPr>
            <w:tcW w:w="1442" w:type="dxa"/>
            <w:tcBorders>
              <w:top w:val="single" w:sz="4" w:space="0" w:color="BFBFBF" w:themeColor="background1" w:themeShade="BF"/>
            </w:tcBorders>
            <w:shd w:val="clear" w:color="auto" w:fill="FFFFFF"/>
            <w:vAlign w:val="center"/>
          </w:tcPr>
          <w:p w:rsidR="00004CBD" w:rsidRPr="00912BEF" w:rsidRDefault="00004CBD" w:rsidP="008205AA"/>
        </w:tc>
      </w:tr>
      <w:tr w:rsidR="00004CBD" w:rsidRPr="001C2122">
        <w:trPr>
          <w:trHeight w:val="800"/>
          <w:jc w:val="center"/>
        </w:trPr>
        <w:tc>
          <w:tcPr>
            <w:tcW w:w="1613" w:type="dxa"/>
            <w:shd w:val="clear" w:color="auto" w:fill="FFFFFF"/>
            <w:tcMar>
              <w:top w:w="0" w:type="dxa"/>
            </w:tcMar>
            <w:vAlign w:val="center"/>
          </w:tcPr>
          <w:p w:rsidR="00004CBD" w:rsidRDefault="009E32BC" w:rsidP="007F3FC1"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31ECB69" wp14:editId="6F6E2E2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60325</wp:posOffset>
                  </wp:positionV>
                  <wp:extent cx="857250" cy="428625"/>
                  <wp:effectExtent l="19050" t="0" r="0" b="0"/>
                  <wp:wrapNone/>
                  <wp:docPr id="68" name="Picture 68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sdt>
          <w:sdtPr>
            <w:id w:val="631673562"/>
            <w:placeholder>
              <w:docPart w:val="0058AFB312B843BC9ED3BF2A8CC0F434"/>
            </w:placeholder>
            <w:showingPlcHdr/>
          </w:sdtPr>
          <w:sdtEndPr/>
          <w:sdtContent>
            <w:tc>
              <w:tcPr>
                <w:tcW w:w="2342" w:type="dxa"/>
                <w:gridSpan w:val="3"/>
                <w:shd w:val="clear" w:color="auto" w:fill="FFFFFF"/>
                <w:vAlign w:val="bottom"/>
              </w:tcPr>
              <w:p w:rsidR="00004CBD" w:rsidRDefault="008D1B4A" w:rsidP="008D1B4A">
                <w:pPr>
                  <w:pStyle w:val="slogan"/>
                </w:pPr>
                <w:r>
                  <w:t>[Your company slogan]</w:t>
                </w:r>
              </w:p>
            </w:tc>
          </w:sdtContent>
        </w:sdt>
        <w:tc>
          <w:tcPr>
            <w:tcW w:w="5405" w:type="dxa"/>
            <w:gridSpan w:val="5"/>
            <w:shd w:val="clear" w:color="auto" w:fill="FFFFFF"/>
            <w:vAlign w:val="bottom"/>
          </w:tcPr>
          <w:p w:rsidR="00004CBD" w:rsidRPr="003F185C" w:rsidRDefault="00004CBD" w:rsidP="003F185C">
            <w:pPr>
              <w:pStyle w:val="thankyou"/>
            </w:pPr>
            <w:r w:rsidRPr="003F185C">
              <w:t>Thank you for your business!</w:t>
            </w:r>
          </w:p>
        </w:tc>
      </w:tr>
    </w:tbl>
    <w:p w:rsidR="004C4F1D" w:rsidRDefault="004C4F1D" w:rsidP="004C4F1D"/>
    <w:sectPr w:rsidR="004C4F1D" w:rsidSect="0042680A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" o:bullet="t">
        <v:imagedata r:id="rId1" o:title="template_logo"/>
      </v:shape>
    </w:pict>
  </w:numPicBullet>
  <w:abstractNum w:abstractNumId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5C"/>
    <w:rsid w:val="00004CBD"/>
    <w:rsid w:val="00010191"/>
    <w:rsid w:val="00024770"/>
    <w:rsid w:val="00024856"/>
    <w:rsid w:val="00061BE1"/>
    <w:rsid w:val="000653AC"/>
    <w:rsid w:val="000A467A"/>
    <w:rsid w:val="000A7B95"/>
    <w:rsid w:val="000D6448"/>
    <w:rsid w:val="000E042A"/>
    <w:rsid w:val="000F5D11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A0A9F"/>
    <w:rsid w:val="001B4F7A"/>
    <w:rsid w:val="001B70FF"/>
    <w:rsid w:val="001F0F9F"/>
    <w:rsid w:val="002025E8"/>
    <w:rsid w:val="00202E66"/>
    <w:rsid w:val="00227D2A"/>
    <w:rsid w:val="00237500"/>
    <w:rsid w:val="00237E66"/>
    <w:rsid w:val="002523E9"/>
    <w:rsid w:val="00297A63"/>
    <w:rsid w:val="002D128D"/>
    <w:rsid w:val="002F6035"/>
    <w:rsid w:val="00304275"/>
    <w:rsid w:val="003055DC"/>
    <w:rsid w:val="00311C97"/>
    <w:rsid w:val="003272DA"/>
    <w:rsid w:val="003D42CB"/>
    <w:rsid w:val="003E5BF9"/>
    <w:rsid w:val="003E5FCD"/>
    <w:rsid w:val="003F1691"/>
    <w:rsid w:val="003F185C"/>
    <w:rsid w:val="004011A6"/>
    <w:rsid w:val="004077A8"/>
    <w:rsid w:val="0042680A"/>
    <w:rsid w:val="00441785"/>
    <w:rsid w:val="00442CDA"/>
    <w:rsid w:val="00446C27"/>
    <w:rsid w:val="004471ED"/>
    <w:rsid w:val="0045588D"/>
    <w:rsid w:val="00455F93"/>
    <w:rsid w:val="004B07E3"/>
    <w:rsid w:val="004C4F1D"/>
    <w:rsid w:val="004F202D"/>
    <w:rsid w:val="005209B5"/>
    <w:rsid w:val="00521569"/>
    <w:rsid w:val="0057647C"/>
    <w:rsid w:val="00577677"/>
    <w:rsid w:val="005865E7"/>
    <w:rsid w:val="005F3BA8"/>
    <w:rsid w:val="00600046"/>
    <w:rsid w:val="00646D51"/>
    <w:rsid w:val="006869C1"/>
    <w:rsid w:val="006A7C63"/>
    <w:rsid w:val="006B7B9B"/>
    <w:rsid w:val="006F3C33"/>
    <w:rsid w:val="00704C33"/>
    <w:rsid w:val="00705D71"/>
    <w:rsid w:val="00750613"/>
    <w:rsid w:val="00776BCB"/>
    <w:rsid w:val="007B38EB"/>
    <w:rsid w:val="007F242B"/>
    <w:rsid w:val="007F3FC1"/>
    <w:rsid w:val="007F5BB3"/>
    <w:rsid w:val="008171B1"/>
    <w:rsid w:val="00820427"/>
    <w:rsid w:val="008205AA"/>
    <w:rsid w:val="008C58CA"/>
    <w:rsid w:val="008C5A0E"/>
    <w:rsid w:val="008D1B4A"/>
    <w:rsid w:val="008E45DF"/>
    <w:rsid w:val="008E5F43"/>
    <w:rsid w:val="008F4CE5"/>
    <w:rsid w:val="00912BEF"/>
    <w:rsid w:val="00925575"/>
    <w:rsid w:val="00953D43"/>
    <w:rsid w:val="00954EF9"/>
    <w:rsid w:val="00955153"/>
    <w:rsid w:val="009B2AC0"/>
    <w:rsid w:val="009B3608"/>
    <w:rsid w:val="009B6CF5"/>
    <w:rsid w:val="009C1CA5"/>
    <w:rsid w:val="009C28E3"/>
    <w:rsid w:val="009D7158"/>
    <w:rsid w:val="009E32BC"/>
    <w:rsid w:val="00A27EC3"/>
    <w:rsid w:val="00A42A8C"/>
    <w:rsid w:val="00A464D8"/>
    <w:rsid w:val="00A472D4"/>
    <w:rsid w:val="00A50CC1"/>
    <w:rsid w:val="00A5177E"/>
    <w:rsid w:val="00A54A6E"/>
    <w:rsid w:val="00A63377"/>
    <w:rsid w:val="00A87BAC"/>
    <w:rsid w:val="00A908B1"/>
    <w:rsid w:val="00AD0CAF"/>
    <w:rsid w:val="00AD1385"/>
    <w:rsid w:val="00AD6E6B"/>
    <w:rsid w:val="00B460B1"/>
    <w:rsid w:val="00B464D6"/>
    <w:rsid w:val="00B52303"/>
    <w:rsid w:val="00BE0AE9"/>
    <w:rsid w:val="00BF5438"/>
    <w:rsid w:val="00C41844"/>
    <w:rsid w:val="00C50F0E"/>
    <w:rsid w:val="00C54AE4"/>
    <w:rsid w:val="00C9686F"/>
    <w:rsid w:val="00CA1C8D"/>
    <w:rsid w:val="00CC1DC3"/>
    <w:rsid w:val="00CD3C2A"/>
    <w:rsid w:val="00D52530"/>
    <w:rsid w:val="00D7115F"/>
    <w:rsid w:val="00D719AB"/>
    <w:rsid w:val="00D824D4"/>
    <w:rsid w:val="00DB6D0A"/>
    <w:rsid w:val="00DF1EAB"/>
    <w:rsid w:val="00E020A7"/>
    <w:rsid w:val="00E215DD"/>
    <w:rsid w:val="00E47F00"/>
    <w:rsid w:val="00E52614"/>
    <w:rsid w:val="00E722D5"/>
    <w:rsid w:val="00E73C15"/>
    <w:rsid w:val="00E97E88"/>
    <w:rsid w:val="00EA48FA"/>
    <w:rsid w:val="00EB4F05"/>
    <w:rsid w:val="00EC2385"/>
    <w:rsid w:val="00ED5BBA"/>
    <w:rsid w:val="00F006F7"/>
    <w:rsid w:val="00F01E9A"/>
    <w:rsid w:val="00F20A69"/>
    <w:rsid w:val="00F56369"/>
    <w:rsid w:val="00F738BA"/>
    <w:rsid w:val="00F77FBF"/>
    <w:rsid w:val="00FE069C"/>
    <w:rsid w:val="00FE67BF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1B4A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D1B4A"/>
    <w:pPr>
      <w:keepNext/>
      <w:spacing w:before="140"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8D1B4A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1B4A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8D1B4A"/>
    <w:pPr>
      <w:jc w:val="left"/>
    </w:pPr>
    <w:rPr>
      <w:color w:val="F2F2F2" w:themeColor="background1" w:themeShade="F2"/>
    </w:rPr>
  </w:style>
  <w:style w:type="paragraph" w:customStyle="1" w:styleId="labels">
    <w:name w:val="labels"/>
    <w:basedOn w:val="Normal"/>
    <w:rsid w:val="008D1B4A"/>
    <w:pPr>
      <w:jc w:val="right"/>
      <w:outlineLvl w:val="1"/>
    </w:pPr>
    <w:rPr>
      <w:b/>
      <w:i/>
      <w:spacing w:val="40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customStyle="1" w:styleId="SmallType">
    <w:name w:val="Small Type"/>
    <w:basedOn w:val="Normal"/>
    <w:rsid w:val="008D1B4A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</w:rPr>
  </w:style>
  <w:style w:type="character" w:customStyle="1" w:styleId="thankyouChar">
    <w:name w:val="thank you Char"/>
    <w:basedOn w:val="DefaultParagraphFont"/>
    <w:link w:val="thankyou"/>
    <w:rsid w:val="003F185C"/>
    <w:rPr>
      <w:rFonts w:asciiTheme="minorHAnsi" w:hAnsiTheme="minorHAnsi"/>
      <w:b/>
      <w:i/>
      <w:color w:val="0070C0"/>
      <w:szCs w:val="22"/>
    </w:rPr>
  </w:style>
  <w:style w:type="paragraph" w:customStyle="1" w:styleId="thankyou">
    <w:name w:val="thank you"/>
    <w:basedOn w:val="Normal"/>
    <w:link w:val="thankyouChar"/>
    <w:autoRedefine/>
    <w:rsid w:val="003F185C"/>
    <w:pPr>
      <w:spacing w:before="100"/>
      <w:jc w:val="right"/>
    </w:pPr>
    <w:rPr>
      <w:b/>
      <w:i/>
      <w:color w:val="0070C0"/>
      <w:sz w:val="20"/>
      <w:szCs w:val="22"/>
    </w:rPr>
  </w:style>
  <w:style w:type="paragraph" w:customStyle="1" w:styleId="slogan">
    <w:name w:val="slogan"/>
    <w:basedOn w:val="Normal"/>
    <w:rsid w:val="008D1B4A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8D1B4A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E3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32BC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B4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1B4A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D1B4A"/>
    <w:pPr>
      <w:keepNext/>
      <w:spacing w:before="140"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8D1B4A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1B4A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8D1B4A"/>
    <w:pPr>
      <w:jc w:val="left"/>
    </w:pPr>
    <w:rPr>
      <w:color w:val="F2F2F2" w:themeColor="background1" w:themeShade="F2"/>
    </w:rPr>
  </w:style>
  <w:style w:type="paragraph" w:customStyle="1" w:styleId="labels">
    <w:name w:val="labels"/>
    <w:basedOn w:val="Normal"/>
    <w:rsid w:val="008D1B4A"/>
    <w:pPr>
      <w:jc w:val="right"/>
      <w:outlineLvl w:val="1"/>
    </w:pPr>
    <w:rPr>
      <w:b/>
      <w:i/>
      <w:spacing w:val="40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customStyle="1" w:styleId="SmallType">
    <w:name w:val="Small Type"/>
    <w:basedOn w:val="Normal"/>
    <w:rsid w:val="008D1B4A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</w:rPr>
  </w:style>
  <w:style w:type="character" w:customStyle="1" w:styleId="thankyouChar">
    <w:name w:val="thank you Char"/>
    <w:basedOn w:val="DefaultParagraphFont"/>
    <w:link w:val="thankyou"/>
    <w:rsid w:val="003F185C"/>
    <w:rPr>
      <w:rFonts w:asciiTheme="minorHAnsi" w:hAnsiTheme="minorHAnsi"/>
      <w:b/>
      <w:i/>
      <w:color w:val="0070C0"/>
      <w:szCs w:val="22"/>
    </w:rPr>
  </w:style>
  <w:style w:type="paragraph" w:customStyle="1" w:styleId="thankyou">
    <w:name w:val="thank you"/>
    <w:basedOn w:val="Normal"/>
    <w:link w:val="thankyouChar"/>
    <w:autoRedefine/>
    <w:rsid w:val="003F185C"/>
    <w:pPr>
      <w:spacing w:before="100"/>
      <w:jc w:val="right"/>
    </w:pPr>
    <w:rPr>
      <w:b/>
      <w:i/>
      <w:color w:val="0070C0"/>
      <w:sz w:val="20"/>
      <w:szCs w:val="22"/>
    </w:rPr>
  </w:style>
  <w:style w:type="paragraph" w:customStyle="1" w:styleId="slogan">
    <w:name w:val="slogan"/>
    <w:basedOn w:val="Normal"/>
    <w:rsid w:val="008D1B4A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8D1B4A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9E3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32BC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JohnyPaul\Downloads\TS0103747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900C1446914650BBCCA0AF17A8C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0154D-61DB-436D-B9E1-D0FF68BF59B8}"/>
      </w:docPartPr>
      <w:docPartBody>
        <w:p w:rsidR="00000000" w:rsidRDefault="00757735">
          <w:pPr>
            <w:pStyle w:val="AB900C1446914650BBCCA0AF17A8C939"/>
          </w:pPr>
          <w:r>
            <w:t>[Enter a date]</w:t>
          </w:r>
        </w:p>
      </w:docPartBody>
    </w:docPart>
    <w:docPart>
      <w:docPartPr>
        <w:name w:val="B6721B6DCE9E420B841E61FCB06D5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5AA49-32CF-45DB-8C89-56896067D43F}"/>
      </w:docPartPr>
      <w:docPartBody>
        <w:p w:rsidR="00000000" w:rsidRDefault="00757735">
          <w:pPr>
            <w:pStyle w:val="B6721B6DCE9E420B841E61FCB06D5D38"/>
          </w:pPr>
          <w:r>
            <w:t>[100]</w:t>
          </w:r>
        </w:p>
      </w:docPartBody>
    </w:docPart>
    <w:docPart>
      <w:docPartPr>
        <w:name w:val="A593A117E77747FB86C3DDCC71479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004A8-8296-4BC0-B104-4823FBE90FE6}"/>
      </w:docPartPr>
      <w:docPartBody>
        <w:p w:rsidR="00000000" w:rsidRDefault="00757735">
          <w:pPr>
            <w:pStyle w:val="A593A117E77747FB86C3DDCC71479D62"/>
          </w:pPr>
          <w:r>
            <w:t>[Enter a date]</w:t>
          </w:r>
        </w:p>
      </w:docPartBody>
    </w:docPart>
    <w:docPart>
      <w:docPartPr>
        <w:name w:val="A35402871AF54F899EF6BB07AE5E9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CC97-D7A0-4B04-9CEF-A27F446B7FF9}"/>
      </w:docPartPr>
      <w:docPartBody>
        <w:p w:rsidR="00000000" w:rsidRDefault="00757735">
          <w:pPr>
            <w:pStyle w:val="A35402871AF54F899EF6BB07AE5E99AB"/>
          </w:pPr>
          <w:r w:rsidRPr="00857D02">
            <w:rPr>
              <w:rStyle w:val="PlaceholderText"/>
            </w:rPr>
            <w:t>[Your Company Name]</w:t>
          </w:r>
        </w:p>
      </w:docPartBody>
    </w:docPart>
    <w:docPart>
      <w:docPartPr>
        <w:name w:val="0F4A73EC9E6348F6A163BADB7F263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4257E-83CB-4BEF-A5E9-A996F5A941B6}"/>
      </w:docPartPr>
      <w:docPartBody>
        <w:p w:rsidR="00000000" w:rsidRDefault="00757735">
          <w:pPr>
            <w:pStyle w:val="0F4A73EC9E6348F6A163BADB7F2631D9"/>
          </w:pPr>
          <w:r w:rsidRPr="00857D02">
            <w:t>[Street Address]</w:t>
          </w:r>
        </w:p>
      </w:docPartBody>
    </w:docPart>
    <w:docPart>
      <w:docPartPr>
        <w:name w:val="652A928EEE8E438D9DCCD4C606990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EA1C6-0575-415E-9450-292802F27657}"/>
      </w:docPartPr>
      <w:docPartBody>
        <w:p w:rsidR="00000000" w:rsidRDefault="00757735">
          <w:pPr>
            <w:pStyle w:val="652A928EEE8E438D9DCCD4C606990A43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4DBC1E931AD64B0C89BE160DDA523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2E689-45E6-4881-A801-4FFD48B596C4}"/>
      </w:docPartPr>
      <w:docPartBody>
        <w:p w:rsidR="00000000" w:rsidRDefault="00757735">
          <w:pPr>
            <w:pStyle w:val="4DBC1E931AD64B0C89BE160DDA523CD1"/>
          </w:pPr>
          <w:r w:rsidRPr="00857D02">
            <w:rPr>
              <w:rStyle w:val="PlaceholderText"/>
            </w:rPr>
            <w:t>[Phone]</w:t>
          </w:r>
        </w:p>
      </w:docPartBody>
    </w:docPart>
    <w:docPart>
      <w:docPartPr>
        <w:name w:val="14A915DA435E4049B3ED0B13985A9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C93FC-610A-4437-ADB3-C5F356166277}"/>
      </w:docPartPr>
      <w:docPartBody>
        <w:p w:rsidR="00000000" w:rsidRDefault="00757735">
          <w:pPr>
            <w:pStyle w:val="14A915DA435E4049B3ED0B13985A9732"/>
          </w:pPr>
          <w:r w:rsidRPr="00857D02">
            <w:rPr>
              <w:rStyle w:val="PlaceholderText"/>
            </w:rPr>
            <w:t>[000.000.0000]</w:t>
          </w:r>
        </w:p>
      </w:docPartBody>
    </w:docPart>
    <w:docPart>
      <w:docPartPr>
        <w:name w:val="84A58D0AA39147D8A83531F62EE6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FD00C-3795-400C-80BD-E6A31C57C41D}"/>
      </w:docPartPr>
      <w:docPartBody>
        <w:p w:rsidR="00000000" w:rsidRDefault="00757735">
          <w:pPr>
            <w:pStyle w:val="84A58D0AA39147D8A83531F62EE67069"/>
          </w:pPr>
          <w:r w:rsidRPr="00857D02">
            <w:rPr>
              <w:rStyle w:val="PlaceholderText"/>
            </w:rPr>
            <w:t>[e-mail]</w:t>
          </w:r>
        </w:p>
      </w:docPartBody>
    </w:docPart>
    <w:docPart>
      <w:docPartPr>
        <w:name w:val="E9D007CB5E15485089C6C50F5D99A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B18FC-18A7-4823-A073-A3777C2CB3AD}"/>
      </w:docPartPr>
      <w:docPartBody>
        <w:p w:rsidR="00000000" w:rsidRDefault="00757735">
          <w:pPr>
            <w:pStyle w:val="E9D007CB5E15485089C6C50F5D99A81F"/>
          </w:pPr>
          <w:r w:rsidRPr="00857D02">
            <w:t>[Name]</w:t>
          </w:r>
        </w:p>
      </w:docPartBody>
    </w:docPart>
    <w:docPart>
      <w:docPartPr>
        <w:name w:val="030EA3C2AD5E488A8A3058C9D2D8E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2F15B-DC24-48DF-A470-F6C5DE20AC2D}"/>
      </w:docPartPr>
      <w:docPartBody>
        <w:p w:rsidR="00000000" w:rsidRDefault="00757735">
          <w:pPr>
            <w:pStyle w:val="030EA3C2AD5E488A8A3058C9D2D8EA90"/>
          </w:pPr>
          <w:r w:rsidRPr="00857D02">
            <w:rPr>
              <w:rStyle w:val="PlaceholderText"/>
            </w:rPr>
            <w:t>[Company Name]</w:t>
          </w:r>
        </w:p>
      </w:docPartBody>
    </w:docPart>
    <w:docPart>
      <w:docPartPr>
        <w:name w:val="B22D1B4F6877454AA590CE086F49D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649EA-0928-4060-A08F-70EEF36D4D39}"/>
      </w:docPartPr>
      <w:docPartBody>
        <w:p w:rsidR="00000000" w:rsidRDefault="00757735">
          <w:pPr>
            <w:pStyle w:val="B22D1B4F6877454AA590CE086F49D9BF"/>
          </w:pPr>
          <w:r w:rsidRPr="00857D02">
            <w:rPr>
              <w:rStyle w:val="PlaceholderText"/>
            </w:rPr>
            <w:t>[Street Address]</w:t>
          </w:r>
        </w:p>
      </w:docPartBody>
    </w:docPart>
    <w:docPart>
      <w:docPartPr>
        <w:name w:val="36CE406817E546569796EBCA6A889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B6B1-2062-47D1-A5B3-8284CED14374}"/>
      </w:docPartPr>
      <w:docPartBody>
        <w:p w:rsidR="00000000" w:rsidRDefault="00757735">
          <w:pPr>
            <w:pStyle w:val="36CE406817E546569796EBCA6A88976F"/>
          </w:pPr>
          <w:r w:rsidRPr="00857D02">
            <w:rPr>
              <w:rStyle w:val="PlaceholderText"/>
            </w:rPr>
            <w:t>[City, ST  ZIP Code</w:t>
          </w:r>
          <w:r>
            <w:rPr>
              <w:rStyle w:val="PlaceholderText"/>
              <w:rFonts w:hint="eastAsia"/>
              <w:lang w:eastAsia="ja-JP"/>
            </w:rPr>
            <w:t>]</w:t>
          </w:r>
        </w:p>
      </w:docPartBody>
    </w:docPart>
    <w:docPart>
      <w:docPartPr>
        <w:name w:val="E2E9CD7D5B6C488FAB3CCCE25A205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19157-3E5C-4399-925B-B364ACBA39B6}"/>
      </w:docPartPr>
      <w:docPartBody>
        <w:p w:rsidR="00000000" w:rsidRDefault="00757735">
          <w:pPr>
            <w:pStyle w:val="E2E9CD7D5B6C488FAB3CCCE25A205C54"/>
          </w:pPr>
          <w:r w:rsidRPr="00857D02">
            <w:rPr>
              <w:rStyle w:val="PlaceholderText"/>
            </w:rPr>
            <w:t>[Phone]</w:t>
          </w:r>
        </w:p>
      </w:docPartBody>
    </w:docPart>
    <w:docPart>
      <w:docPartPr>
        <w:name w:val="6299FB248D1E4FFCAEDA2C7C03E15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D7952-33E9-46C5-917C-4C74A4F78434}"/>
      </w:docPartPr>
      <w:docPartBody>
        <w:p w:rsidR="00000000" w:rsidRDefault="00757735">
          <w:pPr>
            <w:pStyle w:val="6299FB248D1E4FFCAEDA2C7C03E15FBE"/>
          </w:pPr>
          <w:r w:rsidRPr="00857D02">
            <w:t>[ABC12345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0058AFB312B843BC9ED3BF2A8CC0F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C1047-1560-4AB1-84C3-79BB16FD3C39}"/>
      </w:docPartPr>
      <w:docPartBody>
        <w:p w:rsidR="00000000" w:rsidRDefault="00757735">
          <w:pPr>
            <w:pStyle w:val="0058AFB312B843BC9ED3BF2A8CC0F434"/>
          </w:pPr>
          <w:r>
            <w:t>[Your company slogan]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35"/>
    <w:rsid w:val="0075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900C1446914650BBCCA0AF17A8C939">
    <w:name w:val="AB900C1446914650BBCCA0AF17A8C939"/>
  </w:style>
  <w:style w:type="paragraph" w:customStyle="1" w:styleId="B6721B6DCE9E420B841E61FCB06D5D38">
    <w:name w:val="B6721B6DCE9E420B841E61FCB06D5D38"/>
  </w:style>
  <w:style w:type="paragraph" w:customStyle="1" w:styleId="A593A117E77747FB86C3DDCC71479D62">
    <w:name w:val="A593A117E77747FB86C3DDCC71479D6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5402871AF54F899EF6BB07AE5E99AB">
    <w:name w:val="A35402871AF54F899EF6BB07AE5E99AB"/>
  </w:style>
  <w:style w:type="paragraph" w:customStyle="1" w:styleId="0F4A73EC9E6348F6A163BADB7F2631D9">
    <w:name w:val="0F4A73EC9E6348F6A163BADB7F2631D9"/>
  </w:style>
  <w:style w:type="paragraph" w:customStyle="1" w:styleId="652A928EEE8E438D9DCCD4C606990A43">
    <w:name w:val="652A928EEE8E438D9DCCD4C606990A43"/>
  </w:style>
  <w:style w:type="paragraph" w:customStyle="1" w:styleId="4DBC1E931AD64B0C89BE160DDA523CD1">
    <w:name w:val="4DBC1E931AD64B0C89BE160DDA523CD1"/>
  </w:style>
  <w:style w:type="paragraph" w:customStyle="1" w:styleId="14A915DA435E4049B3ED0B13985A9732">
    <w:name w:val="14A915DA435E4049B3ED0B13985A9732"/>
  </w:style>
  <w:style w:type="paragraph" w:customStyle="1" w:styleId="84A58D0AA39147D8A83531F62EE67069">
    <w:name w:val="84A58D0AA39147D8A83531F62EE67069"/>
  </w:style>
  <w:style w:type="paragraph" w:customStyle="1" w:styleId="E9D007CB5E15485089C6C50F5D99A81F">
    <w:name w:val="E9D007CB5E15485089C6C50F5D99A81F"/>
  </w:style>
  <w:style w:type="paragraph" w:customStyle="1" w:styleId="030EA3C2AD5E488A8A3058C9D2D8EA90">
    <w:name w:val="030EA3C2AD5E488A8A3058C9D2D8EA90"/>
  </w:style>
  <w:style w:type="paragraph" w:customStyle="1" w:styleId="B22D1B4F6877454AA590CE086F49D9BF">
    <w:name w:val="B22D1B4F6877454AA590CE086F49D9BF"/>
  </w:style>
  <w:style w:type="paragraph" w:customStyle="1" w:styleId="36CE406817E546569796EBCA6A88976F">
    <w:name w:val="36CE406817E546569796EBCA6A88976F"/>
  </w:style>
  <w:style w:type="paragraph" w:customStyle="1" w:styleId="E2E9CD7D5B6C488FAB3CCCE25A205C54">
    <w:name w:val="E2E9CD7D5B6C488FAB3CCCE25A205C54"/>
  </w:style>
  <w:style w:type="paragraph" w:customStyle="1" w:styleId="6299FB248D1E4FFCAEDA2C7C03E15FBE">
    <w:name w:val="6299FB248D1E4FFCAEDA2C7C03E15FBE"/>
  </w:style>
  <w:style w:type="paragraph" w:customStyle="1" w:styleId="0058AFB312B843BC9ED3BF2A8CC0F434">
    <w:name w:val="0058AFB312B843BC9ED3BF2A8CC0F4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900C1446914650BBCCA0AF17A8C939">
    <w:name w:val="AB900C1446914650BBCCA0AF17A8C939"/>
  </w:style>
  <w:style w:type="paragraph" w:customStyle="1" w:styleId="B6721B6DCE9E420B841E61FCB06D5D38">
    <w:name w:val="B6721B6DCE9E420B841E61FCB06D5D38"/>
  </w:style>
  <w:style w:type="paragraph" w:customStyle="1" w:styleId="A593A117E77747FB86C3DDCC71479D62">
    <w:name w:val="A593A117E77747FB86C3DDCC71479D6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5402871AF54F899EF6BB07AE5E99AB">
    <w:name w:val="A35402871AF54F899EF6BB07AE5E99AB"/>
  </w:style>
  <w:style w:type="paragraph" w:customStyle="1" w:styleId="0F4A73EC9E6348F6A163BADB7F2631D9">
    <w:name w:val="0F4A73EC9E6348F6A163BADB7F2631D9"/>
  </w:style>
  <w:style w:type="paragraph" w:customStyle="1" w:styleId="652A928EEE8E438D9DCCD4C606990A43">
    <w:name w:val="652A928EEE8E438D9DCCD4C606990A43"/>
  </w:style>
  <w:style w:type="paragraph" w:customStyle="1" w:styleId="4DBC1E931AD64B0C89BE160DDA523CD1">
    <w:name w:val="4DBC1E931AD64B0C89BE160DDA523CD1"/>
  </w:style>
  <w:style w:type="paragraph" w:customStyle="1" w:styleId="14A915DA435E4049B3ED0B13985A9732">
    <w:name w:val="14A915DA435E4049B3ED0B13985A9732"/>
  </w:style>
  <w:style w:type="paragraph" w:customStyle="1" w:styleId="84A58D0AA39147D8A83531F62EE67069">
    <w:name w:val="84A58D0AA39147D8A83531F62EE67069"/>
  </w:style>
  <w:style w:type="paragraph" w:customStyle="1" w:styleId="E9D007CB5E15485089C6C50F5D99A81F">
    <w:name w:val="E9D007CB5E15485089C6C50F5D99A81F"/>
  </w:style>
  <w:style w:type="paragraph" w:customStyle="1" w:styleId="030EA3C2AD5E488A8A3058C9D2D8EA90">
    <w:name w:val="030EA3C2AD5E488A8A3058C9D2D8EA90"/>
  </w:style>
  <w:style w:type="paragraph" w:customStyle="1" w:styleId="B22D1B4F6877454AA590CE086F49D9BF">
    <w:name w:val="B22D1B4F6877454AA590CE086F49D9BF"/>
  </w:style>
  <w:style w:type="paragraph" w:customStyle="1" w:styleId="36CE406817E546569796EBCA6A88976F">
    <w:name w:val="36CE406817E546569796EBCA6A88976F"/>
  </w:style>
  <w:style w:type="paragraph" w:customStyle="1" w:styleId="E2E9CD7D5B6C488FAB3CCCE25A205C54">
    <w:name w:val="E2E9CD7D5B6C488FAB3CCCE25A205C54"/>
  </w:style>
  <w:style w:type="paragraph" w:customStyle="1" w:styleId="6299FB248D1E4FFCAEDA2C7C03E15FBE">
    <w:name w:val="6299FB248D1E4FFCAEDA2C7C03E15FBE"/>
  </w:style>
  <w:style w:type="paragraph" w:customStyle="1" w:styleId="0058AFB312B843BC9ED3BF2A8CC0F434">
    <w:name w:val="0058AFB312B843BC9ED3BF2A8CC0F4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AD43D57-C627-4DDC-9C5A-18A24DDF3C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TS010374716</Template>
  <TotalTime>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Border design)</vt:lpstr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Border design)</dc:title>
  <dc:creator>JohnyPaul</dc:creator>
  <cp:lastModifiedBy>JohnyPaul</cp:lastModifiedBy>
  <cp:revision>1</cp:revision>
  <cp:lastPrinted>2004-09-23T04:45:00Z</cp:lastPrinted>
  <dcterms:created xsi:type="dcterms:W3CDTF">2012-12-16T19:26:00Z</dcterms:created>
  <dcterms:modified xsi:type="dcterms:W3CDTF">2012-12-16T19:30:00Z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TC103747169990</vt:lpwstr>
  </property>
</Properties>
</file>